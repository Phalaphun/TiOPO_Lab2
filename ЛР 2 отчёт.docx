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BB16" w14:textId="77777777" w:rsidR="001A2AED" w:rsidRDefault="001A2AED" w:rsidP="001A2AED">
      <w:pPr>
        <w:pStyle w:val="a2"/>
        <w:spacing w:line="240" w:lineRule="auto"/>
        <w:ind w:firstLine="0"/>
        <w:jc w:val="center"/>
        <w:rPr>
          <w:sz w:val="24"/>
          <w:szCs w:val="24"/>
        </w:rPr>
      </w:pPr>
      <w:r w:rsidRPr="007E0C6F">
        <w:rPr>
          <w:sz w:val="24"/>
          <w:szCs w:val="24"/>
        </w:rPr>
        <w:t>Министерство транспорта Российской Федерации</w:t>
      </w:r>
    </w:p>
    <w:p w14:paraId="1EE8E45B" w14:textId="77777777" w:rsidR="001A2AED" w:rsidRDefault="001A2AED" w:rsidP="001A2AED">
      <w:pPr>
        <w:pStyle w:val="a2"/>
        <w:spacing w:after="16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агентство железнодорожного транспорта</w:t>
      </w:r>
    </w:p>
    <w:p w14:paraId="678D34B9" w14:textId="77777777" w:rsidR="001A2AED" w:rsidRDefault="001A2AED" w:rsidP="001A2AED">
      <w:pPr>
        <w:pStyle w:val="a2"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</w:t>
      </w:r>
    </w:p>
    <w:p w14:paraId="2F2C89DB" w14:textId="77777777" w:rsidR="001A2AED" w:rsidRDefault="001A2AED" w:rsidP="001A2AED">
      <w:pPr>
        <w:pStyle w:val="a2"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Образовательное учреждение высшего образования</w:t>
      </w:r>
    </w:p>
    <w:p w14:paraId="5AB15892" w14:textId="77777777" w:rsidR="001A2AED" w:rsidRDefault="001A2AED" w:rsidP="001A2AED">
      <w:pPr>
        <w:pStyle w:val="a2"/>
        <w:spacing w:after="16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Дальневосточный государственный университет путей сообщения</w:t>
      </w:r>
    </w:p>
    <w:p w14:paraId="609FB3DA" w14:textId="4F2AA27A" w:rsidR="001A2AED" w:rsidRDefault="001A2AED" w:rsidP="001A2AED">
      <w:pPr>
        <w:pStyle w:val="a2"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Кафедра «</w:t>
      </w:r>
      <w:r w:rsidR="00473739">
        <w:rPr>
          <w:sz w:val="24"/>
          <w:szCs w:val="24"/>
        </w:rPr>
        <w:t>Информационные системы и технологии</w:t>
      </w:r>
      <w:r>
        <w:rPr>
          <w:sz w:val="24"/>
          <w:szCs w:val="24"/>
        </w:rPr>
        <w:t>»</w:t>
      </w:r>
    </w:p>
    <w:p w14:paraId="69C391BA" w14:textId="77777777" w:rsidR="001A2AED" w:rsidRDefault="001A2AED" w:rsidP="001A2AED">
      <w:pPr>
        <w:pStyle w:val="a2"/>
        <w:spacing w:after="160" w:line="240" w:lineRule="auto"/>
        <w:ind w:firstLine="0"/>
        <w:jc w:val="center"/>
        <w:rPr>
          <w:sz w:val="24"/>
          <w:szCs w:val="24"/>
        </w:rPr>
      </w:pPr>
    </w:p>
    <w:p w14:paraId="0EBA7D1E" w14:textId="77777777" w:rsidR="001A2AED" w:rsidRDefault="001A2AED" w:rsidP="001A2AED">
      <w:pPr>
        <w:pStyle w:val="a2"/>
        <w:spacing w:after="160" w:line="240" w:lineRule="auto"/>
        <w:ind w:firstLine="0"/>
        <w:jc w:val="center"/>
        <w:rPr>
          <w:sz w:val="24"/>
          <w:szCs w:val="24"/>
        </w:rPr>
      </w:pPr>
    </w:p>
    <w:p w14:paraId="235E94A2" w14:textId="77777777" w:rsidR="001A2AED" w:rsidRDefault="001A2AED" w:rsidP="001A2AED">
      <w:pPr>
        <w:pStyle w:val="a2"/>
        <w:spacing w:after="160" w:line="240" w:lineRule="auto"/>
        <w:ind w:firstLine="0"/>
        <w:jc w:val="center"/>
        <w:rPr>
          <w:sz w:val="24"/>
          <w:szCs w:val="24"/>
        </w:rPr>
      </w:pPr>
    </w:p>
    <w:p w14:paraId="7E78CF2F" w14:textId="77777777" w:rsidR="001A2AED" w:rsidRDefault="001A2AED" w:rsidP="001A2AED">
      <w:pPr>
        <w:pStyle w:val="a2"/>
        <w:spacing w:after="160" w:line="240" w:lineRule="auto"/>
        <w:ind w:firstLine="0"/>
        <w:jc w:val="center"/>
        <w:rPr>
          <w:sz w:val="24"/>
          <w:szCs w:val="24"/>
        </w:rPr>
      </w:pPr>
    </w:p>
    <w:p w14:paraId="7BB13116" w14:textId="77777777" w:rsidR="001A2AED" w:rsidRDefault="001A2AED" w:rsidP="001A2AED">
      <w:pPr>
        <w:pStyle w:val="a2"/>
        <w:spacing w:after="160" w:line="240" w:lineRule="auto"/>
        <w:ind w:firstLine="0"/>
        <w:jc w:val="center"/>
        <w:rPr>
          <w:sz w:val="24"/>
          <w:szCs w:val="24"/>
        </w:rPr>
      </w:pPr>
    </w:p>
    <w:p w14:paraId="397FACFB" w14:textId="193F6F7A" w:rsidR="004E550F" w:rsidRDefault="00FD06B0" w:rsidP="001A2AED">
      <w:pPr>
        <w:pStyle w:val="a2"/>
        <w:spacing w:after="120" w:line="240" w:lineRule="auto"/>
        <w:ind w:firstLine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Класс </w:t>
      </w:r>
      <w:r>
        <w:rPr>
          <w:sz w:val="40"/>
          <w:szCs w:val="40"/>
          <w:lang w:val="en-US"/>
        </w:rPr>
        <w:t>Exception</w:t>
      </w:r>
      <w:r w:rsidRPr="00FD06B0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Кастомные </w:t>
      </w:r>
      <w:r>
        <w:rPr>
          <w:sz w:val="40"/>
          <w:szCs w:val="40"/>
          <w:lang w:val="en-US"/>
        </w:rPr>
        <w:t>Exception</w:t>
      </w:r>
      <w:r w:rsidR="004E550F" w:rsidRPr="004E550F">
        <w:rPr>
          <w:sz w:val="40"/>
          <w:szCs w:val="40"/>
        </w:rPr>
        <w:t xml:space="preserve"> </w:t>
      </w:r>
    </w:p>
    <w:p w14:paraId="588BF0CF" w14:textId="5C06DE4D" w:rsidR="001A2AED" w:rsidRPr="00473739" w:rsidRDefault="00D35D9A" w:rsidP="001A2AED">
      <w:pPr>
        <w:pStyle w:val="a2"/>
        <w:spacing w:after="120" w:line="240" w:lineRule="auto"/>
        <w:ind w:firstLine="0"/>
        <w:jc w:val="center"/>
        <w:rPr>
          <w:sz w:val="32"/>
          <w:szCs w:val="32"/>
        </w:rPr>
      </w:pPr>
      <w:r>
        <w:rPr>
          <w:sz w:val="36"/>
          <w:szCs w:val="36"/>
        </w:rPr>
        <w:t>Практическая</w:t>
      </w:r>
      <w:r w:rsidR="001A2AED" w:rsidRPr="00473739">
        <w:rPr>
          <w:sz w:val="36"/>
          <w:szCs w:val="36"/>
        </w:rPr>
        <w:t xml:space="preserve"> работа</w:t>
      </w:r>
    </w:p>
    <w:p w14:paraId="0BA21111" w14:textId="474A224A" w:rsidR="001A2AED" w:rsidRPr="000E0644" w:rsidRDefault="00D35D9A" w:rsidP="001A2AED">
      <w:pPr>
        <w:pStyle w:val="a2"/>
        <w:spacing w:after="120" w:line="240" w:lineRule="auto"/>
        <w:ind w:firstLine="0"/>
        <w:jc w:val="center"/>
        <w:rPr>
          <w:sz w:val="40"/>
          <w:szCs w:val="40"/>
        </w:rPr>
      </w:pPr>
      <w:r>
        <w:rPr>
          <w:sz w:val="40"/>
          <w:szCs w:val="40"/>
        </w:rPr>
        <w:t>Тестирование и отладка программного обеспечения</w:t>
      </w:r>
    </w:p>
    <w:p w14:paraId="637560D0" w14:textId="2485D472" w:rsidR="001A2AED" w:rsidRDefault="00D35D9A" w:rsidP="001A2AED">
      <w:pPr>
        <w:pStyle w:val="a2"/>
        <w:spacing w:after="120" w:line="240" w:lineRule="auto"/>
        <w:ind w:firstLine="0"/>
        <w:jc w:val="center"/>
        <w:rPr>
          <w:sz w:val="40"/>
          <w:szCs w:val="40"/>
        </w:rPr>
      </w:pPr>
      <w:r>
        <w:rPr>
          <w:sz w:val="40"/>
          <w:szCs w:val="40"/>
        </w:rPr>
        <w:t>П</w:t>
      </w:r>
      <w:r w:rsidR="001A2AED" w:rsidRPr="00473739">
        <w:rPr>
          <w:sz w:val="40"/>
          <w:szCs w:val="40"/>
        </w:rPr>
        <w:t>Р 09.03.04.07.0</w:t>
      </w:r>
      <w:r w:rsidR="00FD06B0">
        <w:rPr>
          <w:sz w:val="40"/>
          <w:szCs w:val="40"/>
        </w:rPr>
        <w:t>2</w:t>
      </w:r>
      <w:r w:rsidR="001A2AED" w:rsidRPr="00473739">
        <w:rPr>
          <w:sz w:val="40"/>
          <w:szCs w:val="40"/>
        </w:rPr>
        <w:t>.БО231ПИН</w:t>
      </w:r>
    </w:p>
    <w:p w14:paraId="290FE8C6" w14:textId="77777777" w:rsidR="001A2AED" w:rsidRDefault="001A2AED" w:rsidP="001A2AED">
      <w:pPr>
        <w:pStyle w:val="a2"/>
        <w:spacing w:after="120" w:line="240" w:lineRule="auto"/>
        <w:ind w:firstLine="0"/>
        <w:jc w:val="center"/>
        <w:rPr>
          <w:sz w:val="40"/>
          <w:szCs w:val="40"/>
        </w:rPr>
      </w:pPr>
    </w:p>
    <w:p w14:paraId="6261CC45" w14:textId="77777777" w:rsidR="001A2AED" w:rsidRDefault="001A2AED" w:rsidP="001A2AED">
      <w:pPr>
        <w:pStyle w:val="a2"/>
        <w:spacing w:after="120" w:line="240" w:lineRule="auto"/>
        <w:ind w:firstLine="0"/>
        <w:jc w:val="center"/>
        <w:rPr>
          <w:sz w:val="40"/>
          <w:szCs w:val="40"/>
        </w:rPr>
      </w:pPr>
    </w:p>
    <w:p w14:paraId="5CE652D3" w14:textId="77777777" w:rsidR="001A2AED" w:rsidRPr="00473739" w:rsidRDefault="001A2AED" w:rsidP="001A2AED">
      <w:pPr>
        <w:pStyle w:val="a2"/>
        <w:tabs>
          <w:tab w:val="right" w:pos="9921"/>
        </w:tabs>
        <w:spacing w:line="240" w:lineRule="auto"/>
        <w:ind w:firstLine="0"/>
        <w:jc w:val="right"/>
        <w:rPr>
          <w:szCs w:val="28"/>
        </w:rPr>
      </w:pPr>
      <w:r w:rsidRPr="00473739">
        <w:rPr>
          <w:szCs w:val="28"/>
        </w:rPr>
        <w:t>Студент</w:t>
      </w:r>
      <w:r w:rsidRPr="00473739">
        <w:rPr>
          <w:szCs w:val="28"/>
        </w:rPr>
        <w:tab/>
        <w:t>Журин Д.К.</w:t>
      </w:r>
    </w:p>
    <w:p w14:paraId="0B0447BD" w14:textId="77777777" w:rsidR="001A2AED" w:rsidRPr="00473739" w:rsidRDefault="001A2AED" w:rsidP="001A2AED">
      <w:pPr>
        <w:pStyle w:val="a2"/>
        <w:tabs>
          <w:tab w:val="right" w:pos="9921"/>
        </w:tabs>
        <w:spacing w:line="240" w:lineRule="auto"/>
        <w:ind w:firstLine="0"/>
        <w:jc w:val="left"/>
        <w:rPr>
          <w:szCs w:val="28"/>
        </w:rPr>
      </w:pPr>
    </w:p>
    <w:p w14:paraId="3E40E465" w14:textId="77777777" w:rsidR="001A2AED" w:rsidRPr="00473739" w:rsidRDefault="001A2AED" w:rsidP="001A2AED">
      <w:pPr>
        <w:pStyle w:val="a2"/>
        <w:tabs>
          <w:tab w:val="right" w:pos="9921"/>
        </w:tabs>
        <w:spacing w:line="240" w:lineRule="auto"/>
        <w:ind w:firstLine="0"/>
        <w:jc w:val="left"/>
        <w:rPr>
          <w:szCs w:val="28"/>
        </w:rPr>
      </w:pPr>
    </w:p>
    <w:p w14:paraId="5A86BC26" w14:textId="4281EE07" w:rsidR="001A2AED" w:rsidRPr="00473739" w:rsidRDefault="001A2AED" w:rsidP="001A2AED">
      <w:pPr>
        <w:pStyle w:val="a2"/>
        <w:tabs>
          <w:tab w:val="right" w:pos="9921"/>
        </w:tabs>
        <w:spacing w:line="240" w:lineRule="auto"/>
        <w:ind w:firstLine="0"/>
        <w:jc w:val="right"/>
        <w:rPr>
          <w:szCs w:val="28"/>
        </w:rPr>
      </w:pPr>
      <w:r w:rsidRPr="00473739">
        <w:rPr>
          <w:szCs w:val="28"/>
        </w:rPr>
        <w:t>Руководитель</w:t>
      </w:r>
      <w:r w:rsidRPr="00473739">
        <w:rPr>
          <w:szCs w:val="28"/>
        </w:rPr>
        <w:tab/>
      </w:r>
      <w:r w:rsidR="00FD06B0">
        <w:rPr>
          <w:szCs w:val="28"/>
        </w:rPr>
        <w:t>Михайлов</w:t>
      </w:r>
      <w:r w:rsidR="00473739" w:rsidRPr="00473739">
        <w:rPr>
          <w:szCs w:val="28"/>
        </w:rPr>
        <w:t xml:space="preserve"> </w:t>
      </w:r>
      <w:r w:rsidR="00FD06B0">
        <w:rPr>
          <w:szCs w:val="28"/>
        </w:rPr>
        <w:t>К</w:t>
      </w:r>
      <w:r w:rsidRPr="00473739">
        <w:rPr>
          <w:szCs w:val="28"/>
        </w:rPr>
        <w:t>.</w:t>
      </w:r>
      <w:r w:rsidR="00FD06B0">
        <w:rPr>
          <w:szCs w:val="28"/>
        </w:rPr>
        <w:t>Г</w:t>
      </w:r>
      <w:r w:rsidRPr="00473739">
        <w:rPr>
          <w:szCs w:val="28"/>
        </w:rPr>
        <w:t>.</w:t>
      </w:r>
    </w:p>
    <w:p w14:paraId="2CBC572E" w14:textId="77777777" w:rsidR="001A2AED" w:rsidRDefault="001A2AED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5069513B" w14:textId="77777777" w:rsidR="001A2AED" w:rsidRDefault="001A2AED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735E363F" w14:textId="77777777" w:rsidR="001A2AED" w:rsidRDefault="001A2AED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00540BB9" w14:textId="77777777" w:rsidR="001A2AED" w:rsidRDefault="001A2AED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33525CFF" w14:textId="77777777" w:rsidR="001A2AED" w:rsidRDefault="001A2AED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79C68398" w14:textId="77777777" w:rsidR="001A2AED" w:rsidRDefault="001A2AED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63E638CB" w14:textId="77777777" w:rsidR="00FE2E41" w:rsidRDefault="00FE2E41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168965C7" w14:textId="77777777" w:rsidR="00FE2E41" w:rsidRDefault="00FE2E41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49F6C9CE" w14:textId="77777777" w:rsidR="00391FF7" w:rsidRDefault="00391FF7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4FB34818" w14:textId="77777777" w:rsidR="001A2AED" w:rsidRPr="005A7B23" w:rsidRDefault="001A2AED" w:rsidP="001A2AED">
      <w:pPr>
        <w:pStyle w:val="a2"/>
        <w:tabs>
          <w:tab w:val="right" w:pos="9921"/>
        </w:tabs>
        <w:spacing w:after="120" w:line="240" w:lineRule="auto"/>
        <w:ind w:firstLine="0"/>
        <w:jc w:val="left"/>
        <w:rPr>
          <w:szCs w:val="28"/>
        </w:rPr>
      </w:pPr>
    </w:p>
    <w:p w14:paraId="2BE18D86" w14:textId="77777777" w:rsidR="003E64AC" w:rsidRDefault="001A2AED" w:rsidP="00B439F2">
      <w:pPr>
        <w:pStyle w:val="a2"/>
        <w:tabs>
          <w:tab w:val="right" w:pos="9921"/>
        </w:tabs>
        <w:spacing w:line="240" w:lineRule="auto"/>
        <w:ind w:firstLine="0"/>
        <w:jc w:val="center"/>
        <w:rPr>
          <w:sz w:val="24"/>
          <w:szCs w:val="24"/>
        </w:rPr>
      </w:pPr>
      <w:r w:rsidRPr="005A7B23">
        <w:rPr>
          <w:sz w:val="24"/>
          <w:szCs w:val="24"/>
        </w:rPr>
        <w:t>Хабаровск 2023</w:t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kern w:val="2"/>
          <w:sz w:val="22"/>
          <w:szCs w:val="22"/>
          <w:lang w:val="ru-RU" w:eastAsia="en-US"/>
          <w14:ligatures w14:val="standardContextual"/>
        </w:rPr>
        <w:id w:val="1890375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FF0821" w14:textId="77777777" w:rsidR="00DC6EC5" w:rsidRPr="00A17ED1" w:rsidRDefault="00A17ED1" w:rsidP="00054E41">
          <w:pPr>
            <w:pStyle w:val="a7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329BEC4D" w14:textId="4F98D629" w:rsidR="00FE2E41" w:rsidRDefault="00DC6EC5">
          <w:pPr>
            <w:pStyle w:val="12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48526012" w:history="1">
            <w:r w:rsidR="00FE2E41" w:rsidRPr="00542F4B">
              <w:rPr>
                <w:rStyle w:val="a8"/>
                <w:noProof/>
              </w:rPr>
              <w:t>Введение</w:t>
            </w:r>
            <w:r w:rsidR="00FE2E41">
              <w:rPr>
                <w:noProof/>
                <w:webHidden/>
              </w:rPr>
              <w:tab/>
            </w:r>
            <w:r w:rsidR="00FE2E41">
              <w:rPr>
                <w:noProof/>
                <w:webHidden/>
              </w:rPr>
              <w:fldChar w:fldCharType="begin"/>
            </w:r>
            <w:r w:rsidR="00FE2E41">
              <w:rPr>
                <w:noProof/>
                <w:webHidden/>
              </w:rPr>
              <w:instrText xml:space="preserve"> PAGEREF _Toc148526012 \h </w:instrText>
            </w:r>
            <w:r w:rsidR="00FE2E41">
              <w:rPr>
                <w:noProof/>
                <w:webHidden/>
              </w:rPr>
            </w:r>
            <w:r w:rsidR="00FE2E41">
              <w:rPr>
                <w:noProof/>
                <w:webHidden/>
              </w:rPr>
              <w:fldChar w:fldCharType="separate"/>
            </w:r>
            <w:r w:rsidR="00FE2E41">
              <w:rPr>
                <w:noProof/>
                <w:webHidden/>
              </w:rPr>
              <w:t>3</w:t>
            </w:r>
            <w:r w:rsidR="00FE2E41">
              <w:rPr>
                <w:noProof/>
                <w:webHidden/>
              </w:rPr>
              <w:fldChar w:fldCharType="end"/>
            </w:r>
          </w:hyperlink>
        </w:p>
        <w:p w14:paraId="22C507C3" w14:textId="05D975DD" w:rsidR="00FE2E41" w:rsidRDefault="00FE2E41">
          <w:pPr>
            <w:pStyle w:val="12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48526013" w:history="1">
            <w:r w:rsidRPr="00542F4B">
              <w:rPr>
                <w:rStyle w:val="a8"/>
                <w:noProof/>
              </w:rPr>
              <w:t>1 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789BF" w14:textId="2C2F04CF" w:rsidR="00FE2E41" w:rsidRDefault="00FE2E41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48526014" w:history="1">
            <w:r w:rsidRPr="00542F4B">
              <w:rPr>
                <w:rStyle w:val="a8"/>
              </w:rPr>
              <w:t>1.1 Работа с теневыми посылками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_Toc148526014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FC5049" w14:textId="251E9E3E" w:rsidR="00FE2E41" w:rsidRDefault="00FE2E41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48526015" w:history="1">
            <w:r w:rsidRPr="00542F4B">
              <w:rPr>
                <w:rStyle w:val="a8"/>
              </w:rPr>
              <w:t>1.2 Работа с файлом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_Toc148526015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AA0C993" w14:textId="76382A69" w:rsidR="00FE2E41" w:rsidRDefault="00FE2E41">
          <w:pPr>
            <w:pStyle w:val="12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48526016" w:history="1">
            <w:r w:rsidRPr="00542F4B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818C" w14:textId="6561EA10" w:rsidR="00DC6EC5" w:rsidRDefault="00DC6EC5">
          <w:r>
            <w:fldChar w:fldCharType="end"/>
          </w:r>
        </w:p>
      </w:sdtContent>
    </w:sdt>
    <w:p w14:paraId="2411BCCA" w14:textId="77777777" w:rsidR="004E7668" w:rsidRPr="009B296F" w:rsidRDefault="003E64AC" w:rsidP="00054E41">
      <w:pPr>
        <w:pStyle w:val="a6"/>
        <w:rPr>
          <w:lang w:val="ru-RU"/>
        </w:rPr>
      </w:pPr>
      <w:bookmarkStart w:id="0" w:name="_Toc148526012"/>
      <w:r w:rsidRPr="009B296F">
        <w:rPr>
          <w:lang w:val="ru-RU"/>
        </w:rPr>
        <w:lastRenderedPageBreak/>
        <w:t>Введение</w:t>
      </w:r>
      <w:bookmarkEnd w:id="0"/>
    </w:p>
    <w:p w14:paraId="7B21FF9E" w14:textId="1D1CCDEB" w:rsidR="000E0644" w:rsidRPr="00FE2E41" w:rsidRDefault="0064459F" w:rsidP="005E5BC1">
      <w:pPr>
        <w:pStyle w:val="a2"/>
      </w:pPr>
      <w:r w:rsidRPr="002C1B50">
        <w:t xml:space="preserve">Цель работы </w:t>
      </w:r>
      <w:r w:rsidR="00FE2E41">
        <w:t xml:space="preserve">– изучить методы по работе с блоками </w:t>
      </w:r>
      <w:r w:rsidR="00FE2E41">
        <w:rPr>
          <w:lang w:val="en-US"/>
        </w:rPr>
        <w:t>try</w:t>
      </w:r>
      <w:r w:rsidR="00FE2E41" w:rsidRPr="00FE2E41">
        <w:t>..</w:t>
      </w:r>
      <w:r w:rsidR="00FE2E41">
        <w:rPr>
          <w:lang w:val="en-US"/>
        </w:rPr>
        <w:t>catch</w:t>
      </w:r>
      <w:r w:rsidR="00FE2E41">
        <w:t xml:space="preserve">, освоить работу с собственными наследниками класса </w:t>
      </w:r>
      <w:r w:rsidR="00FE2E41">
        <w:rPr>
          <w:lang w:val="en-US"/>
        </w:rPr>
        <w:t>Exception</w:t>
      </w:r>
    </w:p>
    <w:p w14:paraId="79506480" w14:textId="625852D9" w:rsidR="0064459F" w:rsidRDefault="0064459F" w:rsidP="005E5BC1">
      <w:pPr>
        <w:pStyle w:val="a2"/>
        <w:rPr>
          <w:szCs w:val="28"/>
        </w:rPr>
      </w:pPr>
      <w:r>
        <w:rPr>
          <w:szCs w:val="28"/>
        </w:rPr>
        <w:t>Задачами данной лабораторной работы являются:</w:t>
      </w:r>
    </w:p>
    <w:p w14:paraId="39D82652" w14:textId="65C0F053" w:rsidR="004E550F" w:rsidRDefault="004C58BE" w:rsidP="006E7D48">
      <w:pPr>
        <w:pStyle w:val="a0"/>
      </w:pPr>
      <w:bookmarkStart w:id="1" w:name="_Hlk147245580"/>
      <w:r>
        <w:t>разработать консольное приложения для подсчёта корней квадратного уравнения;</w:t>
      </w:r>
    </w:p>
    <w:p w14:paraId="3DF9622F" w14:textId="574B5100" w:rsidR="004C58BE" w:rsidRDefault="004C58BE" w:rsidP="006E7D48">
      <w:pPr>
        <w:pStyle w:val="a0"/>
      </w:pPr>
      <w:r>
        <w:t>приложение должно выбрасывать исключения в следующих случаях: когда не удалось прочитать файл, когда не удалось парсировать данные из файла, когда дискриминант меньше 0, когда дискриминант равен нулю.</w:t>
      </w:r>
    </w:p>
    <w:bookmarkEnd w:id="1"/>
    <w:p w14:paraId="711FD3F4" w14:textId="55E1955C" w:rsidR="002E10B3" w:rsidRDefault="002E10B3" w:rsidP="00612847">
      <w:pPr>
        <w:pStyle w:val="a2"/>
      </w:pPr>
      <w:r>
        <w:t xml:space="preserve">Данная работа состоит из введения, основной части, заключения. В основной части описывается </w:t>
      </w:r>
      <w:r w:rsidRPr="00612847">
        <w:t>ход</w:t>
      </w:r>
      <w:r>
        <w:t xml:space="preserve"> решения поставленных задач, в заключение подводится итог по целям и задачам. </w:t>
      </w:r>
    </w:p>
    <w:p w14:paraId="150A6815" w14:textId="77777777" w:rsidR="00353B11" w:rsidRDefault="00EA70EA" w:rsidP="0090425F">
      <w:pPr>
        <w:pStyle w:val="1"/>
      </w:pPr>
      <w:bookmarkStart w:id="2" w:name="_Toc148526013"/>
      <w:r>
        <w:lastRenderedPageBreak/>
        <w:t>Решение Задачи</w:t>
      </w:r>
      <w:bookmarkEnd w:id="2"/>
    </w:p>
    <w:p w14:paraId="4D1D97C6" w14:textId="10B4734B" w:rsidR="00E971CA" w:rsidRDefault="002156A0" w:rsidP="00E971CA">
      <w:pPr>
        <w:pStyle w:val="2"/>
      </w:pPr>
      <w:bookmarkStart w:id="3" w:name="_Toc148526014"/>
      <w:r>
        <w:t>Работа с теневыми посылками</w:t>
      </w:r>
      <w:bookmarkEnd w:id="3"/>
    </w:p>
    <w:p w14:paraId="18BEEECA" w14:textId="282ABC90" w:rsidR="002156A0" w:rsidRDefault="002156A0" w:rsidP="002156A0">
      <w:pPr>
        <w:pStyle w:val="a2"/>
      </w:pPr>
      <w:r w:rsidRPr="002156A0">
        <w:t>Вариант 7. Набор радиокнопок для выбора кодировки страницы и кнопка отправки данных.</w:t>
      </w:r>
    </w:p>
    <w:p w14:paraId="4644C8B6" w14:textId="77777777" w:rsidR="002156A0" w:rsidRPr="002156A0" w:rsidRDefault="002156A0" w:rsidP="002156A0">
      <w:pPr>
        <w:pStyle w:val="a2"/>
      </w:pPr>
    </w:p>
    <w:p w14:paraId="79CA6D05" w14:textId="53B981CF" w:rsidR="004C728A" w:rsidRDefault="00F57B5B" w:rsidP="004C728A">
      <w:pPr>
        <w:pStyle w:val="ad"/>
        <w:keepNext/>
      </w:pPr>
      <w:r w:rsidRPr="00F57B5B">
        <w:rPr>
          <w:noProof/>
        </w:rPr>
        <w:drawing>
          <wp:inline distT="0" distB="0" distL="0" distR="0" wp14:anchorId="0EB5D511" wp14:editId="581B30E7">
            <wp:extent cx="4065466" cy="5439410"/>
            <wp:effectExtent l="0" t="0" r="0" b="8890"/>
            <wp:docPr id="293361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61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796" cy="544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8E3D" w14:textId="0232EA1F" w:rsidR="004C728A" w:rsidRPr="00F57B5B" w:rsidRDefault="004C728A" w:rsidP="004C728A">
      <w:pPr>
        <w:pStyle w:val="ae"/>
        <w:rPr>
          <w:lang w:val="ru-RU"/>
        </w:rPr>
      </w:pPr>
      <w:r>
        <w:t xml:space="preserve">Рисунок </w:t>
      </w:r>
      <w:r w:rsidR="00834254">
        <w:fldChar w:fldCharType="begin"/>
      </w:r>
      <w:r w:rsidR="00834254">
        <w:instrText xml:space="preserve"> STYLEREF 1 \s </w:instrText>
      </w:r>
      <w:r w:rsidR="00834254">
        <w:fldChar w:fldCharType="separate"/>
      </w:r>
      <w:r w:rsidR="00834254">
        <w:rPr>
          <w:noProof/>
        </w:rPr>
        <w:t>1</w:t>
      </w:r>
      <w:r w:rsidR="00834254">
        <w:fldChar w:fldCharType="end"/>
      </w:r>
      <w:r w:rsidR="00834254">
        <w:t>.</w:t>
      </w:r>
      <w:r w:rsidR="00834254">
        <w:fldChar w:fldCharType="begin"/>
      </w:r>
      <w:r w:rsidR="00834254">
        <w:instrText xml:space="preserve"> SEQ Рисунок \* ARABIC \s 1 </w:instrText>
      </w:r>
      <w:r w:rsidR="00834254">
        <w:fldChar w:fldCharType="separate"/>
      </w:r>
      <w:r w:rsidR="00834254">
        <w:rPr>
          <w:noProof/>
        </w:rPr>
        <w:t>1</w:t>
      </w:r>
      <w:r w:rsidR="00834254">
        <w:fldChar w:fldCharType="end"/>
      </w:r>
      <w:r>
        <w:t xml:space="preserve"> – </w:t>
      </w:r>
      <w:r w:rsidR="00F57B5B">
        <w:rPr>
          <w:lang w:val="ru-RU"/>
        </w:rPr>
        <w:t>Код основной страницы</w:t>
      </w:r>
    </w:p>
    <w:p w14:paraId="12FA3F58" w14:textId="50B17328" w:rsidR="008D33EE" w:rsidRDefault="00F57B5B" w:rsidP="008D33EE">
      <w:pPr>
        <w:pStyle w:val="ad"/>
        <w:keepNext/>
      </w:pPr>
      <w:r w:rsidRPr="00F57B5B">
        <w:rPr>
          <w:noProof/>
        </w:rPr>
        <w:lastRenderedPageBreak/>
        <w:drawing>
          <wp:inline distT="0" distB="0" distL="0" distR="0" wp14:anchorId="429BA537" wp14:editId="26E2430A">
            <wp:extent cx="6299835" cy="2956560"/>
            <wp:effectExtent l="0" t="0" r="5715" b="0"/>
            <wp:docPr id="16865065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065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BEFD" w14:textId="52E97A67" w:rsidR="008D33EE" w:rsidRPr="008066BE" w:rsidRDefault="008D33EE" w:rsidP="008D33EE">
      <w:pPr>
        <w:pStyle w:val="ae"/>
        <w:rPr>
          <w:lang w:val="ru-RU"/>
        </w:rPr>
      </w:pPr>
      <w:r w:rsidRPr="008066BE">
        <w:rPr>
          <w:lang w:val="ru-RU"/>
        </w:rPr>
        <w:t xml:space="preserve">Рисунок </w:t>
      </w:r>
      <w:r w:rsidR="00834254">
        <w:rPr>
          <w:lang w:val="ru-RU"/>
        </w:rPr>
        <w:fldChar w:fldCharType="begin"/>
      </w:r>
      <w:r w:rsidR="00834254">
        <w:rPr>
          <w:lang w:val="ru-RU"/>
        </w:rPr>
        <w:instrText xml:space="preserve"> STYLEREF 1 \s </w:instrText>
      </w:r>
      <w:r w:rsidR="00834254">
        <w:rPr>
          <w:lang w:val="ru-RU"/>
        </w:rPr>
        <w:fldChar w:fldCharType="separate"/>
      </w:r>
      <w:r w:rsidR="00834254">
        <w:rPr>
          <w:noProof/>
          <w:lang w:val="ru-RU"/>
        </w:rPr>
        <w:t>1</w:t>
      </w:r>
      <w:r w:rsidR="00834254">
        <w:rPr>
          <w:lang w:val="ru-RU"/>
        </w:rPr>
        <w:fldChar w:fldCharType="end"/>
      </w:r>
      <w:r w:rsidR="00834254">
        <w:rPr>
          <w:lang w:val="ru-RU"/>
        </w:rPr>
        <w:t>.</w:t>
      </w:r>
      <w:r w:rsidR="00834254">
        <w:rPr>
          <w:lang w:val="ru-RU"/>
        </w:rPr>
        <w:fldChar w:fldCharType="begin"/>
      </w:r>
      <w:r w:rsidR="00834254">
        <w:rPr>
          <w:lang w:val="ru-RU"/>
        </w:rPr>
        <w:instrText xml:space="preserve"> SEQ Рисунок \* ARABIC \s 1 </w:instrText>
      </w:r>
      <w:r w:rsidR="00834254">
        <w:rPr>
          <w:lang w:val="ru-RU"/>
        </w:rPr>
        <w:fldChar w:fldCharType="separate"/>
      </w:r>
      <w:r w:rsidR="00834254">
        <w:rPr>
          <w:noProof/>
          <w:lang w:val="ru-RU"/>
        </w:rPr>
        <w:t>2</w:t>
      </w:r>
      <w:r w:rsidR="00834254">
        <w:rPr>
          <w:lang w:val="ru-RU"/>
        </w:rPr>
        <w:fldChar w:fldCharType="end"/>
      </w:r>
      <w:r w:rsidRPr="008066BE">
        <w:rPr>
          <w:lang w:val="ru-RU"/>
        </w:rPr>
        <w:t xml:space="preserve"> ––</w:t>
      </w:r>
      <w:r w:rsidR="00F51BB9">
        <w:rPr>
          <w:lang w:val="ru-RU"/>
        </w:rPr>
        <w:t xml:space="preserve"> </w:t>
      </w:r>
      <w:r w:rsidR="00F57B5B">
        <w:rPr>
          <w:lang w:val="ru-RU"/>
        </w:rPr>
        <w:t>Код страницы с формой</w:t>
      </w:r>
      <w:r w:rsidRPr="008066BE">
        <w:rPr>
          <w:lang w:val="ru-RU"/>
        </w:rPr>
        <w:t xml:space="preserve"> </w:t>
      </w:r>
    </w:p>
    <w:p w14:paraId="600AD5D4" w14:textId="4D594102" w:rsidR="00834254" w:rsidRDefault="00F57B5B" w:rsidP="00834254">
      <w:pPr>
        <w:pStyle w:val="a2"/>
        <w:keepNext/>
        <w:jc w:val="center"/>
      </w:pPr>
      <w:r w:rsidRPr="00F57B5B">
        <w:rPr>
          <w:noProof/>
        </w:rPr>
        <w:drawing>
          <wp:inline distT="0" distB="0" distL="0" distR="0" wp14:anchorId="741FB57A" wp14:editId="7F81FBA8">
            <wp:extent cx="4429743" cy="3886742"/>
            <wp:effectExtent l="0" t="0" r="9525" b="0"/>
            <wp:docPr id="6265031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031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1ADC" w14:textId="755BAC8C" w:rsidR="008066BE" w:rsidRDefault="00834254" w:rsidP="00834254">
      <w:pPr>
        <w:pStyle w:val="ae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</w:t>
      </w:r>
      <w:r w:rsidR="00F57B5B">
        <w:rPr>
          <w:lang w:val="ru-RU"/>
        </w:rPr>
        <w:t>Код сценария</w:t>
      </w:r>
    </w:p>
    <w:p w14:paraId="29B925E3" w14:textId="5E7C3F0A" w:rsidR="00F57B5B" w:rsidRDefault="00F57B5B" w:rsidP="00F57B5B">
      <w:pPr>
        <w:pStyle w:val="2"/>
      </w:pPr>
      <w:bookmarkStart w:id="4" w:name="_Toc148526015"/>
      <w:r>
        <w:lastRenderedPageBreak/>
        <w:t>Работа с файлом</w:t>
      </w:r>
      <w:bookmarkEnd w:id="4"/>
    </w:p>
    <w:p w14:paraId="6768AB95" w14:textId="38D88DB5" w:rsidR="00785686" w:rsidRPr="00785686" w:rsidRDefault="00785686" w:rsidP="00785686">
      <w:pPr>
        <w:pStyle w:val="a2"/>
      </w:pPr>
      <w:r w:rsidRPr="00785686">
        <w:t>Вариант 7. Набор радиокнопок для выбора кодировки сообщения, поле TEXTAREA для ввода сообщения и кнопка отправки данных.</w:t>
      </w:r>
    </w:p>
    <w:p w14:paraId="01C0B0DD" w14:textId="69BEF26E" w:rsidR="00834254" w:rsidRDefault="006D1DB9" w:rsidP="00834254">
      <w:pPr>
        <w:pStyle w:val="ad"/>
        <w:keepNext/>
      </w:pPr>
      <w:r w:rsidRPr="006D1DB9">
        <w:rPr>
          <w:noProof/>
        </w:rPr>
        <w:drawing>
          <wp:inline distT="0" distB="0" distL="0" distR="0" wp14:anchorId="5D675155" wp14:editId="136FBC69">
            <wp:extent cx="6299835" cy="4916170"/>
            <wp:effectExtent l="0" t="0" r="5715" b="0"/>
            <wp:docPr id="120371779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1779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15A7" w14:textId="33BA15A5" w:rsidR="008066BE" w:rsidRPr="006D1DB9" w:rsidRDefault="00834254" w:rsidP="00834254">
      <w:pPr>
        <w:pStyle w:val="ae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</w:t>
      </w:r>
      <w:r w:rsidR="006D1DB9">
        <w:rPr>
          <w:lang w:val="ru-RU"/>
        </w:rPr>
        <w:t>Вторая форма</w:t>
      </w:r>
    </w:p>
    <w:p w14:paraId="4365FB64" w14:textId="771BD6AA" w:rsidR="00834254" w:rsidRDefault="006D1DB9" w:rsidP="00834254">
      <w:pPr>
        <w:pStyle w:val="ad"/>
        <w:keepNext/>
      </w:pPr>
      <w:r w:rsidRPr="006D1DB9">
        <w:rPr>
          <w:noProof/>
        </w:rPr>
        <w:lastRenderedPageBreak/>
        <w:drawing>
          <wp:inline distT="0" distB="0" distL="0" distR="0" wp14:anchorId="02073917" wp14:editId="6A25C83F">
            <wp:extent cx="5058481" cy="7535327"/>
            <wp:effectExtent l="0" t="0" r="8890" b="8890"/>
            <wp:docPr id="163897612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7612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FB2F" w14:textId="7B0EA9A2" w:rsidR="00834254" w:rsidRPr="006D1DB9" w:rsidRDefault="00834254" w:rsidP="00834254">
      <w:pPr>
        <w:pStyle w:val="ae"/>
        <w:rPr>
          <w:lang w:val="ru-RU"/>
        </w:rPr>
      </w:pPr>
      <w:r w:rsidRPr="006D1DB9">
        <w:rPr>
          <w:lang w:val="ru-RU"/>
        </w:rPr>
        <w:t xml:space="preserve">Рисунок </w:t>
      </w:r>
      <w:r>
        <w:fldChar w:fldCharType="begin"/>
      </w:r>
      <w:r w:rsidRPr="006D1DB9">
        <w:rPr>
          <w:lang w:val="ru-RU"/>
        </w:rPr>
        <w:instrText xml:space="preserve"> </w:instrText>
      </w:r>
      <w:r>
        <w:instrText>STYLEREF</w:instrText>
      </w:r>
      <w:r w:rsidRPr="006D1DB9">
        <w:rPr>
          <w:lang w:val="ru-RU"/>
        </w:rPr>
        <w:instrText xml:space="preserve"> 1 \</w:instrText>
      </w:r>
      <w:r>
        <w:instrText>s</w:instrText>
      </w:r>
      <w:r w:rsidRPr="006D1DB9">
        <w:rPr>
          <w:lang w:val="ru-RU"/>
        </w:rPr>
        <w:instrText xml:space="preserve"> </w:instrText>
      </w:r>
      <w:r>
        <w:fldChar w:fldCharType="separate"/>
      </w:r>
      <w:r w:rsidRPr="006D1DB9">
        <w:rPr>
          <w:noProof/>
          <w:lang w:val="ru-RU"/>
        </w:rPr>
        <w:t>1</w:t>
      </w:r>
      <w:r>
        <w:fldChar w:fldCharType="end"/>
      </w:r>
      <w:r w:rsidRPr="006D1DB9">
        <w:rPr>
          <w:lang w:val="ru-RU"/>
        </w:rPr>
        <w:t>.</w:t>
      </w:r>
      <w:r>
        <w:fldChar w:fldCharType="begin"/>
      </w:r>
      <w:r w:rsidRPr="006D1DB9">
        <w:rPr>
          <w:lang w:val="ru-RU"/>
        </w:rPr>
        <w:instrText xml:space="preserve"> </w:instrText>
      </w:r>
      <w:r>
        <w:instrText>SEQ</w:instrText>
      </w:r>
      <w:r w:rsidRPr="006D1DB9">
        <w:rPr>
          <w:lang w:val="ru-RU"/>
        </w:rPr>
        <w:instrText xml:space="preserve"> Рисунок \* </w:instrText>
      </w:r>
      <w:r>
        <w:instrText>ARABIC</w:instrText>
      </w:r>
      <w:r w:rsidRPr="006D1DB9">
        <w:rPr>
          <w:lang w:val="ru-RU"/>
        </w:rPr>
        <w:instrText xml:space="preserve"> \</w:instrText>
      </w:r>
      <w:r>
        <w:instrText>s</w:instrText>
      </w:r>
      <w:r w:rsidRPr="006D1DB9">
        <w:rPr>
          <w:lang w:val="ru-RU"/>
        </w:rPr>
        <w:instrText xml:space="preserve"> 1 </w:instrText>
      </w:r>
      <w:r>
        <w:fldChar w:fldCharType="separate"/>
      </w:r>
      <w:r w:rsidRPr="006D1DB9">
        <w:rPr>
          <w:noProof/>
          <w:lang w:val="ru-RU"/>
        </w:rPr>
        <w:t>5</w:t>
      </w:r>
      <w:r>
        <w:fldChar w:fldCharType="end"/>
      </w:r>
      <w:r w:rsidRPr="006D1DB9">
        <w:rPr>
          <w:lang w:val="ru-RU"/>
        </w:rPr>
        <w:t xml:space="preserve"> – </w:t>
      </w:r>
      <w:r w:rsidR="006D1DB9">
        <w:rPr>
          <w:lang w:val="ru-RU"/>
        </w:rPr>
        <w:t>Сценарий с новой формой для записи/чтения</w:t>
      </w:r>
    </w:p>
    <w:p w14:paraId="7BAC9E2D" w14:textId="77777777" w:rsidR="00EA70EA" w:rsidRDefault="00EA70EA" w:rsidP="00EA70EA">
      <w:pPr>
        <w:pStyle w:val="a6"/>
        <w:rPr>
          <w:lang w:val="ru-RU"/>
        </w:rPr>
      </w:pPr>
      <w:bookmarkStart w:id="5" w:name="_Toc148526016"/>
      <w:r>
        <w:rPr>
          <w:lang w:val="ru-RU"/>
        </w:rPr>
        <w:lastRenderedPageBreak/>
        <w:t>Заключение</w:t>
      </w:r>
      <w:bookmarkEnd w:id="5"/>
    </w:p>
    <w:p w14:paraId="32E5B04F" w14:textId="700EDF37" w:rsidR="00D16F90" w:rsidRPr="006D1DB9" w:rsidRDefault="00D16F90" w:rsidP="00AC796E">
      <w:pPr>
        <w:pStyle w:val="a2"/>
        <w:rPr>
          <w:sz w:val="30"/>
          <w:szCs w:val="30"/>
        </w:rPr>
      </w:pPr>
      <w:r>
        <w:rPr>
          <w:sz w:val="30"/>
          <w:szCs w:val="30"/>
        </w:rPr>
        <w:t xml:space="preserve">В ходе выполнения лабораторной работы были </w:t>
      </w:r>
      <w:r w:rsidR="006D1DB9">
        <w:rPr>
          <w:sz w:val="30"/>
          <w:szCs w:val="30"/>
        </w:rPr>
        <w:t xml:space="preserve">изучены основы работы с теневыми посылками в </w:t>
      </w:r>
      <w:r w:rsidR="006D1DB9">
        <w:rPr>
          <w:sz w:val="30"/>
          <w:szCs w:val="30"/>
          <w:lang w:val="en-US"/>
        </w:rPr>
        <w:t>PHP</w:t>
      </w:r>
      <w:r w:rsidR="006D1DB9">
        <w:rPr>
          <w:sz w:val="30"/>
          <w:szCs w:val="30"/>
        </w:rPr>
        <w:t>, а также с чтением/записью в файл информации.</w:t>
      </w:r>
    </w:p>
    <w:sectPr w:rsidR="00D16F90" w:rsidRPr="006D1DB9" w:rsidSect="009B296F">
      <w:footerReference w:type="default" r:id="rId13"/>
      <w:pgSz w:w="11906" w:h="16838"/>
      <w:pgMar w:top="1134" w:right="851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B9D9E" w14:textId="77777777" w:rsidR="00E761DA" w:rsidRDefault="00E761DA" w:rsidP="005E5BC1">
      <w:pPr>
        <w:spacing w:after="0" w:line="240" w:lineRule="auto"/>
      </w:pPr>
      <w:r>
        <w:separator/>
      </w:r>
    </w:p>
  </w:endnote>
  <w:endnote w:type="continuationSeparator" w:id="0">
    <w:p w14:paraId="6E1B8F49" w14:textId="77777777" w:rsidR="00E761DA" w:rsidRDefault="00E761DA" w:rsidP="005E5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773968"/>
      <w:docPartObj>
        <w:docPartGallery w:val="Page Numbers (Bottom of Page)"/>
        <w:docPartUnique/>
      </w:docPartObj>
    </w:sdtPr>
    <w:sdtContent>
      <w:p w14:paraId="60894E62" w14:textId="77777777" w:rsidR="009B296F" w:rsidRDefault="009B296F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0E789" w14:textId="77777777" w:rsidR="009B296F" w:rsidRDefault="009B296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9ED49" w14:textId="77777777" w:rsidR="00E761DA" w:rsidRDefault="00E761DA" w:rsidP="005E5BC1">
      <w:pPr>
        <w:spacing w:after="0" w:line="240" w:lineRule="auto"/>
      </w:pPr>
      <w:r>
        <w:separator/>
      </w:r>
    </w:p>
  </w:footnote>
  <w:footnote w:type="continuationSeparator" w:id="0">
    <w:p w14:paraId="0936DA0F" w14:textId="77777777" w:rsidR="00E761DA" w:rsidRDefault="00E761DA" w:rsidP="005E5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7DAD"/>
    <w:multiLevelType w:val="hybridMultilevel"/>
    <w:tmpl w:val="6AFCB05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B271976"/>
    <w:multiLevelType w:val="hybridMultilevel"/>
    <w:tmpl w:val="1032A3CE"/>
    <w:lvl w:ilvl="0" w:tplc="11148CC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1121A"/>
    <w:multiLevelType w:val="multilevel"/>
    <w:tmpl w:val="DECCC21A"/>
    <w:lvl w:ilvl="0">
      <w:start w:val="1"/>
      <w:numFmt w:val="decimal"/>
      <w:pStyle w:val="1"/>
      <w:suff w:val="space"/>
      <w:lvlText w:val="%1 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142" w:firstLine="425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825D74"/>
    <w:multiLevelType w:val="hybridMultilevel"/>
    <w:tmpl w:val="10F4ACE8"/>
    <w:lvl w:ilvl="0" w:tplc="E504862E">
      <w:start w:val="1"/>
      <w:numFmt w:val="decimal"/>
      <w:lvlText w:val="%1 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43C1152D"/>
    <w:multiLevelType w:val="hybridMultilevel"/>
    <w:tmpl w:val="5C68934E"/>
    <w:lvl w:ilvl="0" w:tplc="9216FCF6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4F6E0242"/>
    <w:multiLevelType w:val="hybridMultilevel"/>
    <w:tmpl w:val="7A62934A"/>
    <w:lvl w:ilvl="0" w:tplc="9A8C5428">
      <w:start w:val="1"/>
      <w:numFmt w:val="bullet"/>
      <w:pStyle w:val="a0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9D17A0B"/>
    <w:multiLevelType w:val="multilevel"/>
    <w:tmpl w:val="248A0C0A"/>
    <w:lvl w:ilvl="0">
      <w:start w:val="1"/>
      <w:numFmt w:val="decimal"/>
      <w:pStyle w:val="10"/>
      <w:suff w:val="space"/>
      <w:lvlText w:val="%1 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pStyle w:val="20"/>
      <w:suff w:val="space"/>
      <w:lvlText w:val="%1.%2 "/>
      <w:lvlJc w:val="left"/>
      <w:pPr>
        <w:ind w:left="0" w:firstLine="425"/>
      </w:pPr>
      <w:rPr>
        <w:rFonts w:hint="default"/>
      </w:rPr>
    </w:lvl>
    <w:lvl w:ilvl="2">
      <w:start w:val="1"/>
      <w:numFmt w:val="decimal"/>
      <w:pStyle w:val="30"/>
      <w:suff w:val="space"/>
      <w:lvlText w:val="%1.%2.%3 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pStyle w:val="40"/>
      <w:suff w:val="space"/>
      <w:lvlText w:val="%1.%2.%3.%4 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64776AB0"/>
    <w:multiLevelType w:val="hybridMultilevel"/>
    <w:tmpl w:val="7D1E7846"/>
    <w:lvl w:ilvl="0" w:tplc="7FC879BA">
      <w:start w:val="1"/>
      <w:numFmt w:val="decimal"/>
      <w:lvlText w:val="%1 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6CF710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60346087">
    <w:abstractNumId w:val="3"/>
  </w:num>
  <w:num w:numId="2" w16cid:durableId="1466118802">
    <w:abstractNumId w:val="6"/>
  </w:num>
  <w:num w:numId="3" w16cid:durableId="885457307">
    <w:abstractNumId w:val="8"/>
  </w:num>
  <w:num w:numId="4" w16cid:durableId="1300722589">
    <w:abstractNumId w:val="2"/>
  </w:num>
  <w:num w:numId="5" w16cid:durableId="6759274">
    <w:abstractNumId w:val="7"/>
  </w:num>
  <w:num w:numId="6" w16cid:durableId="1193423856">
    <w:abstractNumId w:val="4"/>
  </w:num>
  <w:num w:numId="7" w16cid:durableId="268778496">
    <w:abstractNumId w:val="1"/>
  </w:num>
  <w:num w:numId="8" w16cid:durableId="169761783">
    <w:abstractNumId w:val="5"/>
  </w:num>
  <w:num w:numId="9" w16cid:durableId="32341190">
    <w:abstractNumId w:val="0"/>
  </w:num>
  <w:num w:numId="10" w16cid:durableId="12197806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50"/>
    <w:rsid w:val="0000569E"/>
    <w:rsid w:val="0004517C"/>
    <w:rsid w:val="000500B6"/>
    <w:rsid w:val="00054E41"/>
    <w:rsid w:val="000E0644"/>
    <w:rsid w:val="00111805"/>
    <w:rsid w:val="00160339"/>
    <w:rsid w:val="001914F4"/>
    <w:rsid w:val="001A1C13"/>
    <w:rsid w:val="001A2AED"/>
    <w:rsid w:val="001B6018"/>
    <w:rsid w:val="001C3200"/>
    <w:rsid w:val="001D12AA"/>
    <w:rsid w:val="001E536C"/>
    <w:rsid w:val="001F4E36"/>
    <w:rsid w:val="001F5F35"/>
    <w:rsid w:val="001F7ED2"/>
    <w:rsid w:val="00202E76"/>
    <w:rsid w:val="00203913"/>
    <w:rsid w:val="002156A0"/>
    <w:rsid w:val="00246BBF"/>
    <w:rsid w:val="0025581F"/>
    <w:rsid w:val="0029017A"/>
    <w:rsid w:val="002C1B50"/>
    <w:rsid w:val="002C351E"/>
    <w:rsid w:val="002E10B3"/>
    <w:rsid w:val="002E2C5B"/>
    <w:rsid w:val="002E30C8"/>
    <w:rsid w:val="002F06D0"/>
    <w:rsid w:val="002F3467"/>
    <w:rsid w:val="002F6252"/>
    <w:rsid w:val="00330ADB"/>
    <w:rsid w:val="00353B11"/>
    <w:rsid w:val="00391FF7"/>
    <w:rsid w:val="00396D3A"/>
    <w:rsid w:val="003E64AC"/>
    <w:rsid w:val="0041235B"/>
    <w:rsid w:val="00420F49"/>
    <w:rsid w:val="00425659"/>
    <w:rsid w:val="00434F36"/>
    <w:rsid w:val="00451D2A"/>
    <w:rsid w:val="004602E4"/>
    <w:rsid w:val="00463246"/>
    <w:rsid w:val="00472C44"/>
    <w:rsid w:val="00473739"/>
    <w:rsid w:val="0048696D"/>
    <w:rsid w:val="004A0D66"/>
    <w:rsid w:val="004A4A9E"/>
    <w:rsid w:val="004B0B61"/>
    <w:rsid w:val="004C0BB9"/>
    <w:rsid w:val="004C3B73"/>
    <w:rsid w:val="004C58BE"/>
    <w:rsid w:val="004C6270"/>
    <w:rsid w:val="004C728A"/>
    <w:rsid w:val="004E550F"/>
    <w:rsid w:val="004E7668"/>
    <w:rsid w:val="004F4A30"/>
    <w:rsid w:val="00526F5D"/>
    <w:rsid w:val="00531CD7"/>
    <w:rsid w:val="00535950"/>
    <w:rsid w:val="00537882"/>
    <w:rsid w:val="00561F13"/>
    <w:rsid w:val="005676DD"/>
    <w:rsid w:val="00571A95"/>
    <w:rsid w:val="00581618"/>
    <w:rsid w:val="005A1357"/>
    <w:rsid w:val="005B518E"/>
    <w:rsid w:val="005E5BC1"/>
    <w:rsid w:val="00612847"/>
    <w:rsid w:val="00622E36"/>
    <w:rsid w:val="006250D7"/>
    <w:rsid w:val="0064459F"/>
    <w:rsid w:val="00662A34"/>
    <w:rsid w:val="00667F71"/>
    <w:rsid w:val="00683383"/>
    <w:rsid w:val="006A3203"/>
    <w:rsid w:val="006D1DB9"/>
    <w:rsid w:val="006D2206"/>
    <w:rsid w:val="006E49B9"/>
    <w:rsid w:val="006E4E74"/>
    <w:rsid w:val="006E7D48"/>
    <w:rsid w:val="006F1595"/>
    <w:rsid w:val="007172A7"/>
    <w:rsid w:val="007226A6"/>
    <w:rsid w:val="00724D7B"/>
    <w:rsid w:val="00732800"/>
    <w:rsid w:val="00771109"/>
    <w:rsid w:val="00785686"/>
    <w:rsid w:val="007A13FF"/>
    <w:rsid w:val="007D2F2C"/>
    <w:rsid w:val="007E4F3D"/>
    <w:rsid w:val="007F3A14"/>
    <w:rsid w:val="00805627"/>
    <w:rsid w:val="008066BE"/>
    <w:rsid w:val="00834254"/>
    <w:rsid w:val="008534D9"/>
    <w:rsid w:val="00876373"/>
    <w:rsid w:val="008C571A"/>
    <w:rsid w:val="008C746B"/>
    <w:rsid w:val="008D33EE"/>
    <w:rsid w:val="0090425F"/>
    <w:rsid w:val="0091216B"/>
    <w:rsid w:val="00916841"/>
    <w:rsid w:val="00980C1A"/>
    <w:rsid w:val="009A5453"/>
    <w:rsid w:val="009B296F"/>
    <w:rsid w:val="009D6090"/>
    <w:rsid w:val="00A03058"/>
    <w:rsid w:val="00A17ED1"/>
    <w:rsid w:val="00A565D9"/>
    <w:rsid w:val="00A91245"/>
    <w:rsid w:val="00AA1D37"/>
    <w:rsid w:val="00AB1748"/>
    <w:rsid w:val="00AC796E"/>
    <w:rsid w:val="00AF077F"/>
    <w:rsid w:val="00B217AF"/>
    <w:rsid w:val="00B26A55"/>
    <w:rsid w:val="00B439F2"/>
    <w:rsid w:val="00B53A3C"/>
    <w:rsid w:val="00B72E03"/>
    <w:rsid w:val="00B75464"/>
    <w:rsid w:val="00BB2048"/>
    <w:rsid w:val="00BC3077"/>
    <w:rsid w:val="00BC4F2A"/>
    <w:rsid w:val="00BD58C8"/>
    <w:rsid w:val="00C07682"/>
    <w:rsid w:val="00C16DCC"/>
    <w:rsid w:val="00C52FB9"/>
    <w:rsid w:val="00CB2ACC"/>
    <w:rsid w:val="00CB79A8"/>
    <w:rsid w:val="00CC7CBE"/>
    <w:rsid w:val="00CD1C5B"/>
    <w:rsid w:val="00CD77B1"/>
    <w:rsid w:val="00D044C7"/>
    <w:rsid w:val="00D1683A"/>
    <w:rsid w:val="00D16F90"/>
    <w:rsid w:val="00D31F9F"/>
    <w:rsid w:val="00D35D9A"/>
    <w:rsid w:val="00D525EB"/>
    <w:rsid w:val="00D72088"/>
    <w:rsid w:val="00D743BF"/>
    <w:rsid w:val="00D90EB2"/>
    <w:rsid w:val="00D91574"/>
    <w:rsid w:val="00D957F0"/>
    <w:rsid w:val="00D975E8"/>
    <w:rsid w:val="00DB0588"/>
    <w:rsid w:val="00DB79E8"/>
    <w:rsid w:val="00DC6EC5"/>
    <w:rsid w:val="00DE456F"/>
    <w:rsid w:val="00DF00AC"/>
    <w:rsid w:val="00E14126"/>
    <w:rsid w:val="00E25607"/>
    <w:rsid w:val="00E761DA"/>
    <w:rsid w:val="00E827A0"/>
    <w:rsid w:val="00E971CA"/>
    <w:rsid w:val="00EA6493"/>
    <w:rsid w:val="00EA70EA"/>
    <w:rsid w:val="00F02D39"/>
    <w:rsid w:val="00F51BB9"/>
    <w:rsid w:val="00F57B5B"/>
    <w:rsid w:val="00FB047B"/>
    <w:rsid w:val="00FB272C"/>
    <w:rsid w:val="00FB320E"/>
    <w:rsid w:val="00FC2EBC"/>
    <w:rsid w:val="00FD06B0"/>
    <w:rsid w:val="00FD077B"/>
    <w:rsid w:val="00FD5262"/>
    <w:rsid w:val="00FD6ABF"/>
    <w:rsid w:val="00FE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0CCD"/>
  <w15:chartTrackingRefBased/>
  <w15:docId w15:val="{B36E2E0C-6FD4-4E3B-99C7-1A26863E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C4F2A"/>
  </w:style>
  <w:style w:type="paragraph" w:styleId="1">
    <w:name w:val="heading 1"/>
    <w:basedOn w:val="a1"/>
    <w:next w:val="a2"/>
    <w:link w:val="11"/>
    <w:uiPriority w:val="9"/>
    <w:qFormat/>
    <w:rsid w:val="00EA70EA"/>
    <w:pPr>
      <w:keepNext/>
      <w:keepLines/>
      <w:pageBreakBefore/>
      <w:numPr>
        <w:numId w:val="4"/>
      </w:numPr>
      <w:spacing w:after="560" w:line="360" w:lineRule="auto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val="en-US"/>
    </w:rPr>
  </w:style>
  <w:style w:type="paragraph" w:styleId="2">
    <w:name w:val="heading 2"/>
    <w:basedOn w:val="a1"/>
    <w:next w:val="a2"/>
    <w:link w:val="21"/>
    <w:uiPriority w:val="9"/>
    <w:unhideWhenUsed/>
    <w:qFormat/>
    <w:rsid w:val="00054E41"/>
    <w:pPr>
      <w:keepNext/>
      <w:keepLines/>
      <w:numPr>
        <w:ilvl w:val="1"/>
        <w:numId w:val="4"/>
      </w:numPr>
      <w:spacing w:after="280" w:line="360" w:lineRule="auto"/>
      <w:ind w:left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2"/>
    <w:next w:val="a1"/>
    <w:link w:val="31"/>
    <w:uiPriority w:val="9"/>
    <w:unhideWhenUsed/>
    <w:qFormat/>
    <w:rsid w:val="00054E41"/>
    <w:pPr>
      <w:keepNext/>
      <w:keepLines/>
      <w:numPr>
        <w:ilvl w:val="2"/>
        <w:numId w:val="4"/>
      </w:numPr>
      <w:spacing w:before="280" w:after="28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1"/>
    <w:next w:val="a2"/>
    <w:link w:val="41"/>
    <w:uiPriority w:val="9"/>
    <w:unhideWhenUsed/>
    <w:qFormat/>
    <w:rsid w:val="00054E41"/>
    <w:pPr>
      <w:keepNext/>
      <w:keepLines/>
      <w:numPr>
        <w:ilvl w:val="3"/>
        <w:numId w:val="4"/>
      </w:numPr>
      <w:spacing w:before="280" w:after="280" w:line="360" w:lineRule="auto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6E4E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Основной"/>
    <w:basedOn w:val="a1"/>
    <w:qFormat/>
    <w:rsid w:val="0048696D"/>
    <w:pPr>
      <w:spacing w:after="0" w:line="360" w:lineRule="auto"/>
      <w:ind w:firstLine="425"/>
      <w:jc w:val="both"/>
    </w:pPr>
    <w:rPr>
      <w:rFonts w:ascii="Times New Roman" w:hAnsi="Times New Roman" w:cs="Times New Roman"/>
      <w:kern w:val="0"/>
      <w:sz w:val="28"/>
      <w14:ligatures w14:val="none"/>
    </w:rPr>
  </w:style>
  <w:style w:type="paragraph" w:customStyle="1" w:styleId="a6">
    <w:name w:val="Введение"/>
    <w:basedOn w:val="1"/>
    <w:next w:val="a2"/>
    <w:qFormat/>
    <w:rsid w:val="00EA70EA"/>
    <w:pPr>
      <w:numPr>
        <w:numId w:val="0"/>
      </w:numPr>
      <w:tabs>
        <w:tab w:val="right" w:pos="9921"/>
      </w:tabs>
      <w:jc w:val="center"/>
    </w:pPr>
    <w:rPr>
      <w:szCs w:val="24"/>
    </w:rPr>
  </w:style>
  <w:style w:type="paragraph" w:customStyle="1" w:styleId="10">
    <w:name w:val="Заголовок 1 мой"/>
    <w:basedOn w:val="1"/>
    <w:next w:val="a2"/>
    <w:qFormat/>
    <w:rsid w:val="00DB79E8"/>
    <w:pPr>
      <w:numPr>
        <w:numId w:val="2"/>
      </w:numPr>
    </w:pPr>
    <w:rPr>
      <w:b w:val="0"/>
      <w:caps w:val="0"/>
    </w:rPr>
  </w:style>
  <w:style w:type="character" w:customStyle="1" w:styleId="11">
    <w:name w:val="Заголовок 1 Знак"/>
    <w:basedOn w:val="a3"/>
    <w:link w:val="1"/>
    <w:uiPriority w:val="9"/>
    <w:rsid w:val="00EA70EA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val="en-US"/>
    </w:rPr>
  </w:style>
  <w:style w:type="paragraph" w:styleId="a7">
    <w:name w:val="TOC Heading"/>
    <w:basedOn w:val="1"/>
    <w:next w:val="a1"/>
    <w:uiPriority w:val="39"/>
    <w:unhideWhenUsed/>
    <w:qFormat/>
    <w:rsid w:val="00A17ED1"/>
    <w:pPr>
      <w:numPr>
        <w:numId w:val="0"/>
      </w:numPr>
      <w:jc w:val="center"/>
      <w:outlineLvl w:val="9"/>
    </w:pPr>
    <w:rPr>
      <w:kern w:val="0"/>
      <w:lang w:eastAsia="ru-RU"/>
      <w14:ligatures w14:val="none"/>
    </w:rPr>
  </w:style>
  <w:style w:type="paragraph" w:styleId="12">
    <w:name w:val="toc 1"/>
    <w:basedOn w:val="a1"/>
    <w:next w:val="a1"/>
    <w:uiPriority w:val="39"/>
    <w:unhideWhenUsed/>
    <w:qFormat/>
    <w:rsid w:val="001B6018"/>
    <w:pPr>
      <w:tabs>
        <w:tab w:val="left" w:pos="284"/>
        <w:tab w:val="right" w:leader="dot" w:pos="9345"/>
      </w:tabs>
      <w:spacing w:after="0" w:line="360" w:lineRule="auto"/>
    </w:pPr>
    <w:rPr>
      <w:rFonts w:ascii="Times New Roman" w:hAnsi="Times New Roman"/>
      <w:caps/>
      <w:sz w:val="28"/>
    </w:rPr>
  </w:style>
  <w:style w:type="character" w:styleId="a8">
    <w:name w:val="Hyperlink"/>
    <w:basedOn w:val="a3"/>
    <w:uiPriority w:val="99"/>
    <w:unhideWhenUsed/>
    <w:rsid w:val="006250D7"/>
    <w:rPr>
      <w:color w:val="0563C1" w:themeColor="hyperlink"/>
      <w:u w:val="single"/>
    </w:rPr>
  </w:style>
  <w:style w:type="paragraph" w:customStyle="1" w:styleId="20">
    <w:name w:val="Заголовок 2 мой"/>
    <w:basedOn w:val="2"/>
    <w:next w:val="a2"/>
    <w:qFormat/>
    <w:rsid w:val="00246BBF"/>
    <w:pPr>
      <w:numPr>
        <w:numId w:val="2"/>
      </w:numPr>
      <w:suppressAutoHyphens/>
      <w:spacing w:before="280" w:line="240" w:lineRule="auto"/>
    </w:pPr>
    <w:rPr>
      <w:b w:val="0"/>
      <w:lang w:val="en-US"/>
    </w:rPr>
  </w:style>
  <w:style w:type="paragraph" w:customStyle="1" w:styleId="30">
    <w:name w:val="Заголовок 3 мой"/>
    <w:basedOn w:val="3"/>
    <w:qFormat/>
    <w:rsid w:val="00DB79E8"/>
    <w:pPr>
      <w:numPr>
        <w:numId w:val="2"/>
      </w:numPr>
    </w:pPr>
  </w:style>
  <w:style w:type="character" w:customStyle="1" w:styleId="21">
    <w:name w:val="Заголовок 2 Знак"/>
    <w:basedOn w:val="a3"/>
    <w:link w:val="2"/>
    <w:uiPriority w:val="9"/>
    <w:rsid w:val="00054E4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40">
    <w:name w:val="Заголовок 4 мой"/>
    <w:basedOn w:val="4"/>
    <w:next w:val="a2"/>
    <w:qFormat/>
    <w:rsid w:val="00DB79E8"/>
    <w:pPr>
      <w:numPr>
        <w:numId w:val="2"/>
      </w:numPr>
    </w:pPr>
    <w:rPr>
      <w:i/>
    </w:rPr>
  </w:style>
  <w:style w:type="character" w:customStyle="1" w:styleId="31">
    <w:name w:val="Заголовок 3 Знак"/>
    <w:basedOn w:val="a3"/>
    <w:link w:val="3"/>
    <w:uiPriority w:val="9"/>
    <w:rsid w:val="001914F4"/>
    <w:rPr>
      <w:rFonts w:ascii="Times New Roman" w:eastAsiaTheme="majorEastAsia" w:hAnsi="Times New Roman" w:cstheme="majorBidi"/>
      <w:color w:val="000000" w:themeColor="text1"/>
      <w:kern w:val="0"/>
      <w:sz w:val="28"/>
      <w:szCs w:val="24"/>
      <w14:ligatures w14:val="none"/>
    </w:rPr>
  </w:style>
  <w:style w:type="paragraph" w:styleId="22">
    <w:name w:val="toc 2"/>
    <w:basedOn w:val="a1"/>
    <w:next w:val="a1"/>
    <w:uiPriority w:val="39"/>
    <w:unhideWhenUsed/>
    <w:qFormat/>
    <w:rsid w:val="009D6090"/>
    <w:pPr>
      <w:tabs>
        <w:tab w:val="right" w:leader="dot" w:pos="9356"/>
      </w:tabs>
      <w:spacing w:after="0" w:line="360" w:lineRule="auto"/>
      <w:ind w:left="425" w:right="565"/>
    </w:pPr>
    <w:rPr>
      <w:rFonts w:ascii="Times New Roman" w:hAnsi="Times New Roman"/>
      <w:noProof/>
      <w:sz w:val="28"/>
    </w:rPr>
  </w:style>
  <w:style w:type="character" w:customStyle="1" w:styleId="41">
    <w:name w:val="Заголовок 4 Знак"/>
    <w:basedOn w:val="a3"/>
    <w:link w:val="4"/>
    <w:uiPriority w:val="9"/>
    <w:rsid w:val="00054E41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32">
    <w:name w:val="toc 3"/>
    <w:basedOn w:val="a1"/>
    <w:next w:val="a1"/>
    <w:uiPriority w:val="39"/>
    <w:unhideWhenUsed/>
    <w:qFormat/>
    <w:rsid w:val="00683383"/>
    <w:pPr>
      <w:spacing w:after="0" w:line="360" w:lineRule="auto"/>
      <w:ind w:left="851"/>
    </w:pPr>
    <w:rPr>
      <w:rFonts w:ascii="Times New Roman" w:hAnsi="Times New Roman"/>
      <w:sz w:val="28"/>
    </w:rPr>
  </w:style>
  <w:style w:type="paragraph" w:styleId="42">
    <w:name w:val="toc 4"/>
    <w:basedOn w:val="a1"/>
    <w:next w:val="a1"/>
    <w:uiPriority w:val="39"/>
    <w:unhideWhenUsed/>
    <w:qFormat/>
    <w:rsid w:val="00683383"/>
    <w:pPr>
      <w:spacing w:after="0" w:line="360" w:lineRule="auto"/>
      <w:ind w:left="1276"/>
    </w:pPr>
    <w:rPr>
      <w:rFonts w:ascii="Times New Roman" w:hAnsi="Times New Roman"/>
      <w:sz w:val="28"/>
    </w:rPr>
  </w:style>
  <w:style w:type="paragraph" w:customStyle="1" w:styleId="a9">
    <w:name w:val="Скрытый"/>
    <w:link w:val="aa"/>
    <w:qFormat/>
    <w:rsid w:val="00D044C7"/>
    <w:rPr>
      <w:rFonts w:ascii="Times New Roman" w:hAnsi="Times New Roman" w:cs="Times New Roman"/>
      <w:vanish/>
      <w:kern w:val="0"/>
      <w:sz w:val="28"/>
      <w14:ligatures w14:val="none"/>
    </w:rPr>
  </w:style>
  <w:style w:type="paragraph" w:styleId="ab">
    <w:name w:val="caption"/>
    <w:basedOn w:val="a1"/>
    <w:next w:val="a1"/>
    <w:uiPriority w:val="35"/>
    <w:unhideWhenUsed/>
    <w:qFormat/>
    <w:rsid w:val="007F3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">
    <w:name w:val="Название таблицы"/>
    <w:basedOn w:val="a2"/>
    <w:qFormat/>
    <w:rsid w:val="007F3A14"/>
    <w:pPr>
      <w:spacing w:before="280"/>
    </w:pPr>
  </w:style>
  <w:style w:type="paragraph" w:customStyle="1" w:styleId="ad">
    <w:name w:val="Рисунок (по центру)"/>
    <w:basedOn w:val="a2"/>
    <w:next w:val="ae"/>
    <w:qFormat/>
    <w:rsid w:val="001914F4"/>
    <w:pPr>
      <w:spacing w:before="280" w:after="280"/>
      <w:ind w:firstLine="0"/>
      <w:jc w:val="center"/>
    </w:pPr>
    <w:rPr>
      <w:lang w:val="en-US"/>
    </w:rPr>
  </w:style>
  <w:style w:type="paragraph" w:customStyle="1" w:styleId="ae">
    <w:name w:val="Название рисунка"/>
    <w:basedOn w:val="ad"/>
    <w:next w:val="a2"/>
    <w:qFormat/>
    <w:rsid w:val="001914F4"/>
    <w:rPr>
      <w:sz w:val="24"/>
    </w:rPr>
  </w:style>
  <w:style w:type="paragraph" w:customStyle="1" w:styleId="af">
    <w:name w:val="Табличный отступ"/>
    <w:basedOn w:val="a2"/>
    <w:qFormat/>
    <w:rsid w:val="0090425F"/>
    <w:pPr>
      <w:spacing w:before="280" w:after="280"/>
      <w:ind w:firstLine="0"/>
    </w:pPr>
  </w:style>
  <w:style w:type="paragraph" w:customStyle="1" w:styleId="a">
    <w:name w:val="Циферный список"/>
    <w:basedOn w:val="a2"/>
    <w:qFormat/>
    <w:rsid w:val="00BB2048"/>
    <w:pPr>
      <w:numPr>
        <w:numId w:val="7"/>
      </w:numPr>
      <w:ind w:left="0" w:firstLine="425"/>
    </w:pPr>
  </w:style>
  <w:style w:type="paragraph" w:customStyle="1" w:styleId="a0">
    <w:name w:val="Маркерный список"/>
    <w:basedOn w:val="a2"/>
    <w:qFormat/>
    <w:rsid w:val="0048696D"/>
    <w:pPr>
      <w:numPr>
        <w:numId w:val="8"/>
      </w:numPr>
      <w:ind w:left="0" w:firstLine="425"/>
    </w:pPr>
  </w:style>
  <w:style w:type="paragraph" w:styleId="af0">
    <w:name w:val="footnote text"/>
    <w:basedOn w:val="a1"/>
    <w:link w:val="af1"/>
    <w:uiPriority w:val="99"/>
    <w:semiHidden/>
    <w:unhideWhenUsed/>
    <w:rsid w:val="005E5BC1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3"/>
    <w:link w:val="af0"/>
    <w:uiPriority w:val="99"/>
    <w:semiHidden/>
    <w:rsid w:val="005E5BC1"/>
    <w:rPr>
      <w:sz w:val="20"/>
      <w:szCs w:val="20"/>
    </w:rPr>
  </w:style>
  <w:style w:type="character" w:styleId="af2">
    <w:name w:val="footnote reference"/>
    <w:basedOn w:val="a3"/>
    <w:uiPriority w:val="99"/>
    <w:semiHidden/>
    <w:unhideWhenUsed/>
    <w:rsid w:val="005E5BC1"/>
    <w:rPr>
      <w:vertAlign w:val="superscript"/>
    </w:rPr>
  </w:style>
  <w:style w:type="paragraph" w:styleId="af3">
    <w:name w:val="header"/>
    <w:basedOn w:val="a1"/>
    <w:link w:val="af4"/>
    <w:uiPriority w:val="99"/>
    <w:unhideWhenUsed/>
    <w:rsid w:val="009B2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3"/>
    <w:link w:val="af3"/>
    <w:uiPriority w:val="99"/>
    <w:rsid w:val="009B296F"/>
  </w:style>
  <w:style w:type="paragraph" w:styleId="af5">
    <w:name w:val="footer"/>
    <w:basedOn w:val="a1"/>
    <w:link w:val="af6"/>
    <w:uiPriority w:val="99"/>
    <w:unhideWhenUsed/>
    <w:rsid w:val="009B296F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f6">
    <w:name w:val="Нижний колонтитул Знак"/>
    <w:basedOn w:val="a3"/>
    <w:link w:val="af5"/>
    <w:uiPriority w:val="99"/>
    <w:rsid w:val="009B296F"/>
    <w:rPr>
      <w:rFonts w:ascii="Times New Roman" w:hAnsi="Times New Roman"/>
      <w:sz w:val="24"/>
    </w:rPr>
  </w:style>
  <w:style w:type="character" w:styleId="af7">
    <w:name w:val="Placeholder Text"/>
    <w:basedOn w:val="a3"/>
    <w:uiPriority w:val="99"/>
    <w:semiHidden/>
    <w:rsid w:val="00FD6ABF"/>
    <w:rPr>
      <w:color w:val="808080"/>
    </w:rPr>
  </w:style>
  <w:style w:type="character" w:customStyle="1" w:styleId="aa">
    <w:name w:val="Скрытый Знак"/>
    <w:basedOn w:val="a3"/>
    <w:link w:val="a9"/>
    <w:rsid w:val="00D044C7"/>
    <w:rPr>
      <w:rFonts w:ascii="Times New Roman" w:hAnsi="Times New Roman" w:cs="Times New Roman"/>
      <w:vanish/>
      <w:kern w:val="0"/>
      <w:sz w:val="28"/>
      <w14:ligatures w14:val="none"/>
    </w:rPr>
  </w:style>
  <w:style w:type="table" w:styleId="af8">
    <w:name w:val="Table Grid"/>
    <w:basedOn w:val="a4"/>
    <w:uiPriority w:val="39"/>
    <w:rsid w:val="002E3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3"/>
    <w:link w:val="5"/>
    <w:uiPriority w:val="9"/>
    <w:rsid w:val="006E4E7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ri\&#1044;&#1086;&#1082;&#1091;&#1084;&#1077;&#1085;&#1090;&#1099;\&#1053;&#1072;&#1089;&#1090;&#1088;&#1072;&#1080;&#1074;&#1072;&#1077;&#1084;&#1099;&#1077;%20&#1096;&#1072;&#1073;&#1083;&#1086;&#1085;&#1099;%20Office\&#1051;&#1072;&#1073;&#1099;%20&#1085;&#1086;&#1074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5852E-18DC-4BF8-AAA9-CEFAC3063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Лабы новый.dotx</Template>
  <TotalTime>941</TotalTime>
  <Pages>8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Журин</dc:creator>
  <cp:keywords/>
  <dc:description/>
  <cp:lastModifiedBy>Дмитрий Журин</cp:lastModifiedBy>
  <cp:revision>126</cp:revision>
  <dcterms:created xsi:type="dcterms:W3CDTF">2023-09-12T08:23:00Z</dcterms:created>
  <dcterms:modified xsi:type="dcterms:W3CDTF">2023-10-18T02:56:00Z</dcterms:modified>
</cp:coreProperties>
</file>